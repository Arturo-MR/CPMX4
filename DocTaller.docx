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65499B" w14:paraId="5F5FE732" w14:textId="77777777" w:rsidTr="0065499B">
        <w:tc>
          <w:tcPr>
            <w:tcW w:w="3200" w:type="pct"/>
            <w:shd w:val="clear" w:color="auto" w:fill="983620" w:themeFill="accent2"/>
          </w:tcPr>
          <w:p w14:paraId="0BFE526E" w14:textId="77777777" w:rsidR="008B3093" w:rsidRDefault="008B3093">
            <w:pPr>
              <w:pStyle w:val="Sinespaciado"/>
            </w:pPr>
          </w:p>
        </w:tc>
        <w:tc>
          <w:tcPr>
            <w:tcW w:w="104" w:type="pct"/>
          </w:tcPr>
          <w:p w14:paraId="36AD0E6B" w14:textId="77777777" w:rsidR="008B3093" w:rsidRDefault="008B3093">
            <w:pPr>
              <w:pStyle w:val="Sinespaciado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280EEB26" w14:textId="77777777" w:rsidR="008B3093" w:rsidRDefault="008B3093">
            <w:pPr>
              <w:pStyle w:val="Sinespaciado"/>
            </w:pPr>
          </w:p>
        </w:tc>
      </w:tr>
      <w:tr w:rsidR="0065499B" w14:paraId="03476F4F" w14:textId="77777777" w:rsidTr="0065499B">
        <w:trPr>
          <w:trHeight w:val="720"/>
        </w:trPr>
        <w:tc>
          <w:tcPr>
            <w:tcW w:w="3200" w:type="pct"/>
            <w:vAlign w:val="bottom"/>
          </w:tcPr>
          <w:p w14:paraId="7D35538F" w14:textId="77777777" w:rsidR="008B3093" w:rsidRDefault="008B3093"/>
        </w:tc>
        <w:tc>
          <w:tcPr>
            <w:tcW w:w="104" w:type="pct"/>
            <w:vAlign w:val="bottom"/>
          </w:tcPr>
          <w:p w14:paraId="01D39275" w14:textId="77777777" w:rsidR="008B3093" w:rsidRDefault="008B3093"/>
        </w:tc>
        <w:tc>
          <w:tcPr>
            <w:tcW w:w="1700" w:type="pct"/>
            <w:vAlign w:val="bottom"/>
          </w:tcPr>
          <w:p w14:paraId="2CA64F92" w14:textId="77777777" w:rsidR="008B3093" w:rsidRDefault="008B3093">
            <w:pPr>
              <w:pStyle w:val="Encabezado"/>
            </w:pPr>
          </w:p>
        </w:tc>
      </w:tr>
      <w:tr w:rsidR="0065499B" w14:paraId="3C06243E" w14:textId="77777777" w:rsidTr="0065499B">
        <w:trPr>
          <w:trHeight w:val="1800"/>
        </w:trPr>
        <w:tc>
          <w:tcPr>
            <w:tcW w:w="3200" w:type="pct"/>
            <w:vAlign w:val="bottom"/>
          </w:tcPr>
          <w:sdt>
            <w:sdtPr>
              <w:alias w:val="Title"/>
              <w:tag w:val=""/>
              <w:id w:val="-841541200"/>
              <w:placeholder>
                <w:docPart w:val="D63DDE32195EE243B3E5977F98D33AC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6685D6F4" w14:textId="77777777" w:rsidR="008B3093" w:rsidRDefault="0065499B">
                <w:pPr>
                  <w:pStyle w:val="Ttulo"/>
                  <w:jc w:val="both"/>
                </w:pPr>
                <w:r>
                  <w:t>CPMX4</w:t>
                </w:r>
              </w:p>
            </w:sdtContent>
          </w:sdt>
          <w:p w14:paraId="379443C2" w14:textId="77777777" w:rsidR="008B3093" w:rsidRDefault="0054156D" w:rsidP="0065499B">
            <w:pPr>
              <w:pStyle w:val="Subttulo"/>
            </w:pPr>
            <w:sdt>
              <w:sdtPr>
                <w:alias w:val="Subtítulo"/>
                <w:tag w:val=""/>
                <w:id w:val="-1702467403"/>
                <w:placeholder>
                  <w:docPart w:val="8B314158E47AE9409787ED30638E109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65499B">
                  <w:t xml:space="preserve">Desarrollo </w:t>
                </w:r>
                <w:proofErr w:type="spellStart"/>
                <w:r w:rsidR="0065499B">
                  <w:t>template</w:t>
                </w:r>
                <w:proofErr w:type="spellEnd"/>
                <w:r w:rsidR="0065499B">
                  <w:t xml:space="preserve"> </w:t>
                </w:r>
                <w:proofErr w:type="spellStart"/>
                <w:r w:rsidR="0065499B">
                  <w:t>Wordpress</w:t>
                </w:r>
                <w:proofErr w:type="spellEnd"/>
              </w:sdtContent>
            </w:sdt>
          </w:p>
        </w:tc>
        <w:tc>
          <w:tcPr>
            <w:tcW w:w="104" w:type="pct"/>
            <w:vAlign w:val="bottom"/>
          </w:tcPr>
          <w:p w14:paraId="4DF83049" w14:textId="77777777" w:rsidR="008B3093" w:rsidRDefault="008B3093"/>
        </w:tc>
        <w:tc>
          <w:tcPr>
            <w:tcW w:w="1700" w:type="pct"/>
            <w:vAlign w:val="bottom"/>
          </w:tcPr>
          <w:p w14:paraId="45612CF2" w14:textId="77777777" w:rsidR="008B3093" w:rsidRDefault="0054156D" w:rsidP="0054156D">
            <w:pPr>
              <w:pStyle w:val="ContactDetails"/>
            </w:pPr>
            <w:r>
              <w:rPr>
                <w:lang w:val="es-ES"/>
              </w:rPr>
              <w:t>Ponente</w:t>
            </w:r>
            <w:r w:rsidR="0065499B">
              <w:rPr>
                <w:lang w:val="es-ES"/>
              </w:rPr>
              <w:t>: Enrique Contreras</w:t>
            </w:r>
            <w:r>
              <w:rPr>
                <w:lang w:val="es-ES"/>
              </w:rPr>
              <w:t xml:space="preserve"> Romero</w:t>
            </w:r>
            <w:r w:rsidR="0065499B">
              <w:br/>
            </w:r>
            <w:r w:rsidR="0065499B">
              <w:rPr>
                <w:lang w:val="es-ES"/>
              </w:rPr>
              <w:t>Correo electrónico: kiketani@kikemonk.com</w:t>
            </w:r>
            <w:r w:rsidR="0065499B">
              <w:br/>
            </w:r>
            <w:r w:rsidR="0065499B">
              <w:rPr>
                <w:lang w:val="es-ES"/>
              </w:rPr>
              <w:t xml:space="preserve">Teléfono: </w:t>
            </w:r>
            <w:r w:rsidR="0065499B">
              <w:t>5548.33.70.11</w:t>
            </w:r>
          </w:p>
        </w:tc>
      </w:tr>
      <w:tr w:rsidR="0065499B" w14:paraId="6641C3EC" w14:textId="77777777" w:rsidTr="0065499B">
        <w:tc>
          <w:tcPr>
            <w:tcW w:w="3200" w:type="pct"/>
            <w:shd w:val="clear" w:color="auto" w:fill="983620" w:themeFill="accent2"/>
          </w:tcPr>
          <w:p w14:paraId="52A940AE" w14:textId="77777777" w:rsidR="008B3093" w:rsidRDefault="008B3093">
            <w:pPr>
              <w:pStyle w:val="Sinespaciado"/>
            </w:pPr>
          </w:p>
        </w:tc>
        <w:tc>
          <w:tcPr>
            <w:tcW w:w="104" w:type="pct"/>
          </w:tcPr>
          <w:p w14:paraId="42232B1A" w14:textId="77777777" w:rsidR="008B3093" w:rsidRDefault="008B3093">
            <w:pPr>
              <w:pStyle w:val="Sinespaciado"/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5A3960C1" w14:textId="77777777" w:rsidR="008B3093" w:rsidRDefault="008B3093">
            <w:pPr>
              <w:pStyle w:val="Sinespaciado"/>
            </w:pPr>
          </w:p>
        </w:tc>
      </w:tr>
    </w:tbl>
    <w:p w14:paraId="04061F96" w14:textId="77777777" w:rsidR="008B3093" w:rsidRDefault="008B3093">
      <w:pPr>
        <w:pStyle w:val="Sinespaciado"/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65499B" w14:paraId="01AFA94F" w14:textId="77777777" w:rsidTr="0065499B">
        <w:trPr>
          <w:trHeight w:val="2160"/>
        </w:trPr>
        <w:tc>
          <w:tcPr>
            <w:tcW w:w="3178" w:type="pct"/>
          </w:tcPr>
          <w:p w14:paraId="79F671B7" w14:textId="77777777" w:rsidR="008B3093" w:rsidRDefault="0054156D" w:rsidP="0065499B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bookmarkStart w:id="0" w:name="_GoBack"/>
            <w:bookmarkEnd w:id="0"/>
          </w:p>
          <w:p w14:paraId="7E756A78" w14:textId="77777777" w:rsidR="008B3093" w:rsidRDefault="0065499B">
            <w:r>
              <w:t xml:space="preserve">Muchas empresas están solicitando hoy en día que un diseñador/programador web sepan manejar HTML/CSS y </w:t>
            </w:r>
            <w:proofErr w:type="spellStart"/>
            <w:r>
              <w:t>Wordpress</w:t>
            </w:r>
            <w:proofErr w:type="spellEnd"/>
            <w:r>
              <w:t xml:space="preserve">, el objetivo del taller es enseñarles cómo hacer sus temas de </w:t>
            </w:r>
            <w:proofErr w:type="spellStart"/>
            <w:r>
              <w:t>Wordpress</w:t>
            </w:r>
            <w:proofErr w:type="spellEnd"/>
            <w:r>
              <w:t xml:space="preserve"> desde 0 paso a paso así obteniendo un mejor trabajo o incluso poder emprender como </w:t>
            </w:r>
            <w:proofErr w:type="spellStart"/>
            <w:r>
              <w:t>freelancer</w:t>
            </w:r>
            <w:proofErr w:type="spellEnd"/>
            <w:r>
              <w:t xml:space="preserve"> haciendo sitios más robustos y estructurados.</w:t>
            </w:r>
          </w:p>
          <w:p w14:paraId="79827A7F" w14:textId="77777777" w:rsidR="0065499B" w:rsidRDefault="0065499B">
            <w:r>
              <w:t>Se verá desde la anatomía de la planti</w:t>
            </w:r>
            <w:r w:rsidR="00B07C74">
              <w:t>lla, pasando desde una maqueta HTML y CSS a</w:t>
            </w:r>
            <w:r>
              <w:t xml:space="preserve"> un tema</w:t>
            </w:r>
            <w:r w:rsidR="00B07C74">
              <w:t xml:space="preserve">, instalar </w:t>
            </w:r>
            <w:proofErr w:type="spellStart"/>
            <w:r w:rsidR="00B07C74">
              <w:t>plugins</w:t>
            </w:r>
            <w:proofErr w:type="spellEnd"/>
            <w:r w:rsidR="00B07C74">
              <w:t xml:space="preserve"> que amplíen las características del tema e</w:t>
            </w:r>
            <w:r>
              <w:t xml:space="preserve"> insertar campos personalizados para ampliar el editor y darle más opciones al usuario final.</w:t>
            </w:r>
          </w:p>
          <w:p w14:paraId="1DA2528D" w14:textId="77777777" w:rsidR="00B07C74" w:rsidRDefault="00B07C74">
            <w:r>
              <w:t xml:space="preserve">El </w:t>
            </w:r>
            <w:proofErr w:type="spellStart"/>
            <w:r>
              <w:t>campusero</w:t>
            </w:r>
            <w:proofErr w:type="spellEnd"/>
            <w:r>
              <w:t xml:space="preserve"> saldrá del taller con conocimientos suficientes para poder realizar sitios completos basados en </w:t>
            </w:r>
            <w:proofErr w:type="spellStart"/>
            <w:r>
              <w:t>Wordpress</w:t>
            </w:r>
            <w:proofErr w:type="spellEnd"/>
            <w:r>
              <w:t xml:space="preserve"> de una forma sencilla y rápida que ampliará sus posibilidades profesionales y laborales.</w:t>
            </w:r>
          </w:p>
          <w:p w14:paraId="77459ACD" w14:textId="77777777" w:rsidR="008B3093" w:rsidRDefault="0065499B">
            <w:pPr>
              <w:pStyle w:val="Ttulo1"/>
            </w:pPr>
            <w:r>
              <w:rPr>
                <w:lang w:val="es-ES"/>
              </w:rPr>
              <w:t>Requisitos</w:t>
            </w:r>
          </w:p>
          <w:p w14:paraId="4450916D" w14:textId="77777777" w:rsidR="008B3093" w:rsidRDefault="0065499B" w:rsidP="0065499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Para tomar el taller se requiere lo siguiente:</w:t>
            </w:r>
          </w:p>
          <w:p w14:paraId="61E7CC40" w14:textId="77777777" w:rsidR="0065499B" w:rsidRPr="0065499B" w:rsidRDefault="0065499B" w:rsidP="0065499B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 xml:space="preserve">Tener instalado un servidor apache en su máquina (XAMPP, MAMP, APPSERV, </w:t>
            </w:r>
            <w:proofErr w:type="spellStart"/>
            <w:r w:rsidRPr="0065499B">
              <w:rPr>
                <w:rFonts w:eastAsiaTheme="minorHAnsi"/>
                <w:bCs/>
                <w:color w:val="auto"/>
              </w:rPr>
              <w:t>etc</w:t>
            </w:r>
            <w:proofErr w:type="spellEnd"/>
            <w:r w:rsidRPr="0065499B">
              <w:rPr>
                <w:rFonts w:eastAsiaTheme="minorHAnsi"/>
                <w:bCs/>
                <w:color w:val="auto"/>
              </w:rPr>
              <w:t>).</w:t>
            </w:r>
          </w:p>
          <w:p w14:paraId="1493A24C" w14:textId="77777777" w:rsidR="0065499B" w:rsidRPr="0065499B" w:rsidRDefault="0065499B" w:rsidP="0065499B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Un Editor de Código</w:t>
            </w:r>
          </w:p>
          <w:p w14:paraId="7EC5F86D" w14:textId="77777777" w:rsidR="0065499B" w:rsidRPr="0065499B" w:rsidRDefault="0065499B" w:rsidP="0065499B">
            <w:pPr>
              <w:pStyle w:val="Prrafodelista"/>
              <w:numPr>
                <w:ilvl w:val="0"/>
                <w:numId w:val="8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Conocimiento previos de HTML y CSS</w:t>
            </w:r>
          </w:p>
          <w:p w14:paraId="0BD85DFE" w14:textId="77777777" w:rsidR="008B3093" w:rsidRDefault="0065499B">
            <w:pPr>
              <w:pStyle w:val="Ttulo1"/>
              <w:rPr>
                <w:rFonts w:eastAsiaTheme="minorHAnsi"/>
                <w:bCs w:val="0"/>
                <w:color w:val="auto"/>
              </w:rPr>
            </w:pPr>
            <w:r>
              <w:rPr>
                <w:lang w:val="es-ES"/>
              </w:rPr>
              <w:t>Temario</w:t>
            </w:r>
          </w:p>
          <w:p w14:paraId="069A9E70" w14:textId="77777777" w:rsidR="008B3093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 xml:space="preserve">Introducción a </w:t>
            </w:r>
            <w:proofErr w:type="spellStart"/>
            <w:r w:rsidRPr="0065499B">
              <w:rPr>
                <w:rFonts w:eastAsiaTheme="minorHAnsi"/>
                <w:bCs/>
                <w:color w:val="auto"/>
              </w:rPr>
              <w:t>Wordpress</w:t>
            </w:r>
            <w:proofErr w:type="spellEnd"/>
          </w:p>
          <w:p w14:paraId="74BCD4E6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Estructura de la plantilla</w:t>
            </w:r>
          </w:p>
          <w:p w14:paraId="0B406DD3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 xml:space="preserve">El </w:t>
            </w:r>
            <w:proofErr w:type="spellStart"/>
            <w:r w:rsidRPr="0065499B">
              <w:rPr>
                <w:rFonts w:eastAsiaTheme="minorHAnsi"/>
                <w:bCs/>
                <w:color w:val="auto"/>
              </w:rPr>
              <w:t>loop</w:t>
            </w:r>
            <w:proofErr w:type="spellEnd"/>
            <w:r w:rsidRPr="0065499B">
              <w:rPr>
                <w:rFonts w:eastAsiaTheme="minorHAnsi"/>
                <w:bCs/>
                <w:color w:val="auto"/>
              </w:rPr>
              <w:t>.</w:t>
            </w:r>
          </w:p>
          <w:p w14:paraId="41C1EB47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Del HTML al Tema</w:t>
            </w:r>
          </w:p>
          <w:p w14:paraId="476BE267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proofErr w:type="spellStart"/>
            <w:r w:rsidRPr="0065499B">
              <w:rPr>
                <w:rFonts w:eastAsiaTheme="minorHAnsi"/>
                <w:bCs/>
                <w:color w:val="auto"/>
              </w:rPr>
              <w:t>Widgetizar</w:t>
            </w:r>
            <w:proofErr w:type="spellEnd"/>
            <w:r w:rsidRPr="0065499B">
              <w:rPr>
                <w:rFonts w:eastAsiaTheme="minorHAnsi"/>
                <w:bCs/>
                <w:color w:val="auto"/>
              </w:rPr>
              <w:t xml:space="preserve"> el tema.</w:t>
            </w:r>
          </w:p>
          <w:p w14:paraId="10D95A92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Agregar funciones a nuestro tema.</w:t>
            </w:r>
          </w:p>
          <w:p w14:paraId="7D743BA6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rFonts w:eastAsiaTheme="minorHAnsi"/>
                <w:bCs/>
                <w:color w:val="auto"/>
              </w:rPr>
            </w:pPr>
            <w:r w:rsidRPr="0065499B">
              <w:rPr>
                <w:rFonts w:eastAsiaTheme="minorHAnsi"/>
                <w:bCs/>
                <w:color w:val="auto"/>
              </w:rPr>
              <w:t>Subir e instalar el tema.</w:t>
            </w:r>
          </w:p>
          <w:p w14:paraId="6F213A60" w14:textId="77777777" w:rsidR="0065499B" w:rsidRPr="0065499B" w:rsidRDefault="0065499B" w:rsidP="0065499B">
            <w:pPr>
              <w:pStyle w:val="Prrafodelista"/>
              <w:numPr>
                <w:ilvl w:val="0"/>
                <w:numId w:val="9"/>
              </w:numPr>
              <w:rPr>
                <w:bCs/>
                <w:color w:val="auto"/>
                <w:sz w:val="28"/>
                <w:szCs w:val="28"/>
              </w:rPr>
            </w:pPr>
            <w:proofErr w:type="spellStart"/>
            <w:r w:rsidRPr="0065499B">
              <w:rPr>
                <w:rFonts w:eastAsiaTheme="minorHAnsi"/>
                <w:bCs/>
                <w:color w:val="auto"/>
              </w:rPr>
              <w:t>Plugins</w:t>
            </w:r>
            <w:proofErr w:type="spellEnd"/>
            <w:r w:rsidRPr="0065499B">
              <w:rPr>
                <w:rFonts w:eastAsiaTheme="minorHAnsi"/>
                <w:bCs/>
                <w:color w:val="auto"/>
              </w:rPr>
              <w:t>.</w:t>
            </w:r>
          </w:p>
        </w:tc>
        <w:tc>
          <w:tcPr>
            <w:tcW w:w="102" w:type="pct"/>
          </w:tcPr>
          <w:p w14:paraId="68C96471" w14:textId="77777777" w:rsidR="008B3093" w:rsidRDefault="008B3093"/>
        </w:tc>
        <w:tc>
          <w:tcPr>
            <w:tcW w:w="1720" w:type="pct"/>
          </w:tcPr>
          <w:p w14:paraId="111F2EBA" w14:textId="77777777" w:rsidR="008B3093" w:rsidRDefault="0065499B">
            <w:pPr>
              <w:pStyle w:val="Ttulo2"/>
            </w:pPr>
            <w:r>
              <w:rPr>
                <w:lang w:val="es-ES"/>
              </w:rPr>
              <w:t>Tiempo Requerido</w:t>
            </w:r>
          </w:p>
          <w:p w14:paraId="745049B8" w14:textId="77777777" w:rsidR="008B3093" w:rsidRDefault="0054156D" w:rsidP="0065499B">
            <w:pPr>
              <w:pStyle w:val="Textodebloque"/>
            </w:pPr>
            <w:r>
              <w:t xml:space="preserve">4 a </w:t>
            </w:r>
            <w:r w:rsidR="0065499B">
              <w:t>5 Horas repartidas</w:t>
            </w:r>
          </w:p>
          <w:p w14:paraId="472901DE" w14:textId="77777777" w:rsidR="008B3093" w:rsidRDefault="0065499B">
            <w:pPr>
              <w:pStyle w:val="Ttulo2"/>
            </w:pPr>
            <w:r>
              <w:rPr>
                <w:lang w:val="es-ES"/>
              </w:rPr>
              <w:t>Notas importantes</w:t>
            </w:r>
          </w:p>
          <w:p w14:paraId="0B397C64" w14:textId="77777777" w:rsidR="008B3093" w:rsidRDefault="0065499B">
            <w:pPr>
              <w:pStyle w:val="Fecha"/>
            </w:pPr>
            <w:r>
              <w:t>Nivel Medio Avanzado</w:t>
            </w:r>
          </w:p>
          <w:p w14:paraId="3765BA88" w14:textId="77777777" w:rsidR="008B3093" w:rsidRDefault="0065499B">
            <w:pPr>
              <w:pStyle w:val="Textodebloque"/>
            </w:pPr>
            <w:r>
              <w:t>Es muy recomendable que los asistentes tengan conocimientos previos armando estructuras y maquetando en HTML y CSS</w:t>
            </w:r>
          </w:p>
          <w:p w14:paraId="54B1C1B5" w14:textId="77777777" w:rsidR="008B3093" w:rsidRDefault="0065499B">
            <w:pPr>
              <w:pStyle w:val="Fecha"/>
            </w:pPr>
            <w:r>
              <w:t>PHP no necesario</w:t>
            </w:r>
          </w:p>
          <w:p w14:paraId="42610F7A" w14:textId="77777777" w:rsidR="008B3093" w:rsidRDefault="0065499B">
            <w:pPr>
              <w:pStyle w:val="Textodebloque"/>
            </w:pPr>
            <w:r>
              <w:rPr>
                <w:lang w:val="es-ES"/>
              </w:rPr>
              <w:t>No es necesario tener conocimientos previos de PHP</w:t>
            </w:r>
          </w:p>
          <w:p w14:paraId="209B832E" w14:textId="77777777" w:rsidR="008B3093" w:rsidRDefault="0065499B">
            <w:pPr>
              <w:pStyle w:val="Fecha"/>
            </w:pPr>
            <w:r>
              <w:t>Windows o Mac</w:t>
            </w:r>
          </w:p>
          <w:p w14:paraId="0904369C" w14:textId="77777777" w:rsidR="008B3093" w:rsidRDefault="0065499B" w:rsidP="0065499B">
            <w:pPr>
              <w:pStyle w:val="Textodebloque"/>
            </w:pPr>
            <w:r>
              <w:t>Pueden trabajar con cualquier sistema operativo mientras que tengan instalado un servidor apache</w:t>
            </w:r>
          </w:p>
        </w:tc>
      </w:tr>
    </w:tbl>
    <w:p w14:paraId="4AFEFCBD" w14:textId="77777777" w:rsidR="008B3093" w:rsidRDefault="008B3093"/>
    <w:sectPr w:rsidR="008B3093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E9FB" w14:textId="77777777" w:rsidR="0065499B" w:rsidRDefault="0065499B">
      <w:pPr>
        <w:spacing w:after="0" w:line="240" w:lineRule="auto"/>
      </w:pPr>
      <w:r>
        <w:separator/>
      </w:r>
    </w:p>
  </w:endnote>
  <w:endnote w:type="continuationSeparator" w:id="0">
    <w:p w14:paraId="5CE02E74" w14:textId="77777777" w:rsidR="0065499B" w:rsidRDefault="0065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65499B" w14:paraId="64AF182A" w14:textId="77777777" w:rsidTr="0065499B">
      <w:tc>
        <w:tcPr>
          <w:tcW w:w="3200" w:type="pct"/>
          <w:shd w:val="clear" w:color="auto" w:fill="983620" w:themeFill="accent2"/>
        </w:tcPr>
        <w:p w14:paraId="367EC717" w14:textId="77777777" w:rsidR="0065499B" w:rsidRDefault="0065499B" w:rsidP="0065499B">
          <w:pPr>
            <w:pStyle w:val="Sinespaciado"/>
          </w:pPr>
        </w:p>
      </w:tc>
      <w:tc>
        <w:tcPr>
          <w:tcW w:w="104" w:type="pct"/>
        </w:tcPr>
        <w:p w14:paraId="38A89D57" w14:textId="77777777" w:rsidR="0065499B" w:rsidRDefault="0065499B" w:rsidP="0065499B">
          <w:pPr>
            <w:pStyle w:val="Sinespaciado"/>
          </w:pPr>
        </w:p>
      </w:tc>
      <w:tc>
        <w:tcPr>
          <w:tcW w:w="1700" w:type="pct"/>
          <w:shd w:val="clear" w:color="auto" w:fill="7F7F7F" w:themeFill="text1" w:themeFillTint="80"/>
        </w:tcPr>
        <w:p w14:paraId="37A8E03B" w14:textId="77777777" w:rsidR="0065499B" w:rsidRDefault="0065499B" w:rsidP="0065499B">
          <w:pPr>
            <w:pStyle w:val="Sinespaciado"/>
          </w:pPr>
        </w:p>
      </w:tc>
    </w:tr>
    <w:tr w:rsidR="0065499B" w14:paraId="00C1F8CC" w14:textId="77777777" w:rsidTr="0065499B">
      <w:tc>
        <w:tcPr>
          <w:tcW w:w="3200" w:type="pct"/>
          <w:vAlign w:val="bottom"/>
        </w:tcPr>
        <w:sdt>
          <w:sdtPr>
            <w:alias w:val="Subtítulo"/>
            <w:tag w:val=""/>
            <w:id w:val="-6520578"/>
            <w:placeholder>
              <w:docPart w:val="B391E3F91815004885D2F3CB7058C0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2C3EF035" w14:textId="77777777" w:rsidR="0065499B" w:rsidRPr="0055491E" w:rsidRDefault="0065499B" w:rsidP="0065499B">
              <w:pPr>
                <w:pStyle w:val="Piedepgina"/>
                <w:rPr>
                  <w:color w:val="404040" w:themeColor="text1" w:themeTint="BF"/>
                </w:rPr>
              </w:pPr>
              <w:r>
                <w:t xml:space="preserve">Desarrollo </w:t>
              </w:r>
              <w:proofErr w:type="spellStart"/>
              <w:r>
                <w:t>template</w:t>
              </w:r>
              <w:proofErr w:type="spellEnd"/>
              <w:r>
                <w:t xml:space="preserve"> </w:t>
              </w:r>
              <w:proofErr w:type="spellStart"/>
              <w:r>
                <w:t>Wordpress</w:t>
              </w:r>
              <w:proofErr w:type="spellEnd"/>
            </w:p>
          </w:sdtContent>
        </w:sdt>
      </w:tc>
      <w:tc>
        <w:tcPr>
          <w:tcW w:w="104" w:type="pct"/>
          <w:vAlign w:val="bottom"/>
        </w:tcPr>
        <w:p w14:paraId="0591D8C8" w14:textId="77777777" w:rsidR="0065499B" w:rsidRDefault="0065499B" w:rsidP="0065499B">
          <w:pPr>
            <w:pStyle w:val="Piedepgina"/>
          </w:pPr>
        </w:p>
      </w:tc>
      <w:tc>
        <w:tcPr>
          <w:tcW w:w="1700" w:type="pct"/>
          <w:vAlign w:val="bottom"/>
        </w:tcPr>
        <w:p w14:paraId="4736149F" w14:textId="77777777" w:rsidR="0065499B" w:rsidRDefault="0065499B" w:rsidP="0065499B">
          <w:pPr>
            <w:pStyle w:val="FooterRight"/>
          </w:pPr>
          <w:r>
            <w:fldChar w:fldCharType="begin"/>
          </w:r>
          <w:r>
            <w:instrText>Página</w:instrText>
          </w:r>
          <w:r>
            <w:fldChar w:fldCharType="separate"/>
          </w:r>
          <w:r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14:paraId="2C726634" w14:textId="77777777" w:rsidR="0065499B" w:rsidRDefault="0065499B" w:rsidP="0065499B">
    <w:pPr>
      <w:pStyle w:val="Sinespaciad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2AB9D" w14:textId="77777777" w:rsidR="0065499B" w:rsidRDefault="0065499B">
      <w:pPr>
        <w:spacing w:after="0" w:line="240" w:lineRule="auto"/>
      </w:pPr>
      <w:r>
        <w:separator/>
      </w:r>
    </w:p>
  </w:footnote>
  <w:footnote w:type="continuationSeparator" w:id="0">
    <w:p w14:paraId="0E813C7B" w14:textId="77777777" w:rsidR="0065499B" w:rsidRDefault="0065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aconvietas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5C5A3CC2"/>
    <w:multiLevelType w:val="hybridMultilevel"/>
    <w:tmpl w:val="206E6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E16DD"/>
    <w:multiLevelType w:val="hybridMultilevel"/>
    <w:tmpl w:val="C2F82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8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9B"/>
    <w:rsid w:val="0054156D"/>
    <w:rsid w:val="0065499B"/>
    <w:rsid w:val="008B3093"/>
    <w:rsid w:val="00B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91D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04040" w:themeColor="text1" w:themeTint="BF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Ttulo6Car">
    <w:name w:val="Título 6 Car"/>
    <w:basedOn w:val="Fuentedeprrafopredeter"/>
    <w:link w:val="Ttulo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Ttulo7Car">
    <w:name w:val="Título 7 Car"/>
    <w:basedOn w:val="Fuentedeprrafopredeter"/>
    <w:link w:val="Ttulo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Ttulo8Car">
    <w:name w:val="Título 8 Car"/>
    <w:basedOn w:val="Fuentedeprrafopredeter"/>
    <w:link w:val="Ttulo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Textodebloque">
    <w:name w:val="Block Text"/>
    <w:basedOn w:val="Normal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Epgrafe">
    <w:name w:val="caption"/>
    <w:basedOn w:val="Normal"/>
    <w:next w:val="Normal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Fecha">
    <w:name w:val="Date"/>
    <w:basedOn w:val="Normal"/>
    <w:next w:val="Normal"/>
    <w:link w:val="FechaCar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FechaCar">
    <w:name w:val="Fecha Car"/>
    <w:basedOn w:val="Fuentedeprrafopredeter"/>
    <w:link w:val="Fecha"/>
    <w:uiPriority w:val="1"/>
    <w:rPr>
      <w:b/>
      <w:color w:val="7F7F7F" w:themeColor="text1" w:themeTint="80"/>
      <w:sz w:val="18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Piedepgina"/>
    <w:uiPriority w:val="99"/>
    <w:pPr>
      <w:jc w:val="right"/>
    </w:p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EncabezadoCar">
    <w:name w:val="Encabezado Car"/>
    <w:basedOn w:val="Fuentedeprrafopredeter"/>
    <w:link w:val="Encabezado"/>
    <w:uiPriority w:val="99"/>
    <w:rPr>
      <w:color w:val="595959" w:themeColor="text1" w:themeTint="A6"/>
      <w:sz w:val="20"/>
      <w:szCs w:val="24"/>
    </w:rPr>
  </w:style>
  <w:style w:type="paragraph" w:styleId="Listaconvietas">
    <w:name w:val="List Bullet"/>
    <w:basedOn w:val="Normal"/>
    <w:uiPriority w:val="1"/>
    <w:qFormat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uiPriority w:val="1"/>
    <w:qFormat/>
    <w:pPr>
      <w:tabs>
        <w:tab w:val="num" w:pos="360"/>
      </w:tabs>
      <w:ind w:left="360" w:hanging="360"/>
    </w:pPr>
  </w:style>
  <w:style w:type="paragraph" w:styleId="Sinespaciado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7"/>
      </w:numPr>
      <w:spacing w:after="40"/>
    </w:pPr>
  </w:style>
  <w:style w:type="paragraph" w:styleId="Prrafodelista">
    <w:name w:val="List Paragraph"/>
    <w:basedOn w:val="Normal"/>
    <w:uiPriority w:val="34"/>
    <w:unhideWhenUsed/>
    <w:qFormat/>
    <w:rsid w:val="0065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04040" w:themeColor="text1" w:themeTint="BF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Ttulo4Car">
    <w:name w:val="Título 4 Car"/>
    <w:basedOn w:val="Fuentedeprrafopredeter"/>
    <w:link w:val="Ttulo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Ttulo6Car">
    <w:name w:val="Título 6 Car"/>
    <w:basedOn w:val="Fuentedeprrafopredeter"/>
    <w:link w:val="Ttulo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Ttulo7Car">
    <w:name w:val="Título 7 Car"/>
    <w:basedOn w:val="Fuentedeprrafopredeter"/>
    <w:link w:val="Ttulo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Ttulo8Car">
    <w:name w:val="Título 8 Car"/>
    <w:basedOn w:val="Fuentedeprrafopredeter"/>
    <w:link w:val="Ttulo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Textodebloque">
    <w:name w:val="Block Text"/>
    <w:basedOn w:val="Normal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Epgrafe">
    <w:name w:val="caption"/>
    <w:basedOn w:val="Normal"/>
    <w:next w:val="Normal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Fecha">
    <w:name w:val="Date"/>
    <w:basedOn w:val="Normal"/>
    <w:next w:val="Normal"/>
    <w:link w:val="FechaCar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FechaCar">
    <w:name w:val="Fecha Car"/>
    <w:basedOn w:val="Fuentedeprrafopredeter"/>
    <w:link w:val="Fecha"/>
    <w:uiPriority w:val="1"/>
    <w:rPr>
      <w:b/>
      <w:color w:val="7F7F7F" w:themeColor="text1" w:themeTint="80"/>
      <w:sz w:val="18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Piedepgina"/>
    <w:uiPriority w:val="99"/>
    <w:pPr>
      <w:jc w:val="right"/>
    </w:p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EncabezadoCar">
    <w:name w:val="Encabezado Car"/>
    <w:basedOn w:val="Fuentedeprrafopredeter"/>
    <w:link w:val="Encabezado"/>
    <w:uiPriority w:val="99"/>
    <w:rPr>
      <w:color w:val="595959" w:themeColor="text1" w:themeTint="A6"/>
      <w:sz w:val="20"/>
      <w:szCs w:val="24"/>
    </w:rPr>
  </w:style>
  <w:style w:type="paragraph" w:styleId="Listaconvietas">
    <w:name w:val="List Bullet"/>
    <w:basedOn w:val="Normal"/>
    <w:uiPriority w:val="1"/>
    <w:qFormat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uiPriority w:val="1"/>
    <w:qFormat/>
    <w:pPr>
      <w:tabs>
        <w:tab w:val="num" w:pos="360"/>
      </w:tabs>
      <w:ind w:left="360" w:hanging="360"/>
    </w:pPr>
  </w:style>
  <w:style w:type="paragraph" w:styleId="Sinespaciado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7"/>
      </w:numPr>
      <w:spacing w:after="40"/>
    </w:pPr>
  </w:style>
  <w:style w:type="paragraph" w:styleId="Prrafodelista">
    <w:name w:val="List Paragraph"/>
    <w:basedOn w:val="Normal"/>
    <w:uiPriority w:val="34"/>
    <w:unhideWhenUsed/>
    <w:qFormat/>
    <w:rsid w:val="0065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.D.%20Mac:Applications:Microsoft%20Office%202011:Office:Media:Plantillas:Vista%20Disen&#771;o%20de%20impresio&#769;n:Varios:Programa%20de%20estud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3DDE32195EE243B3E5977F98D3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CE02-9EE3-2A4D-93A4-B4CEDDF61F45}"/>
      </w:docPartPr>
      <w:docPartBody>
        <w:p w:rsidR="00660AD9" w:rsidRDefault="00660AD9">
          <w:pPr>
            <w:pStyle w:val="D63DDE32195EE243B3E5977F98D33AC5"/>
          </w:pPr>
          <w:r>
            <w:rPr>
              <w:lang w:val="es-ES"/>
            </w:rPr>
            <w:t>CS200</w:t>
          </w:r>
        </w:p>
      </w:docPartBody>
    </w:docPart>
    <w:docPart>
      <w:docPartPr>
        <w:name w:val="8B314158E47AE9409787ED30638E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5E03-A4F7-CB47-9EBA-5F56DEC234B7}"/>
      </w:docPartPr>
      <w:docPartBody>
        <w:p w:rsidR="00660AD9" w:rsidRDefault="00660AD9">
          <w:pPr>
            <w:pStyle w:val="8B314158E47AE9409787ED30638E1098"/>
          </w:pPr>
          <w:r>
            <w:rPr>
              <w:lang w:val="es-ES"/>
            </w:rPr>
            <w:t>Course Name</w:t>
          </w:r>
        </w:p>
      </w:docPartBody>
    </w:docPart>
    <w:docPart>
      <w:docPartPr>
        <w:name w:val="B391E3F91815004885D2F3CB7058C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07B5-B7E3-0043-901E-D65D33E82AA6}"/>
      </w:docPartPr>
      <w:docPartBody>
        <w:p w:rsidR="00660AD9" w:rsidRDefault="00660AD9">
          <w:pPr>
            <w:pStyle w:val="B391E3F91815004885D2F3CB7058C07A"/>
          </w:pPr>
          <w:r>
            <w:rPr>
              <w:lang w:val="es-ES"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aconvietas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D9"/>
    <w:rsid w:val="006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3DDE32195EE243B3E5977F98D33AC5">
    <w:name w:val="D63DDE32195EE243B3E5977F98D33AC5"/>
  </w:style>
  <w:style w:type="paragraph" w:customStyle="1" w:styleId="8B314158E47AE9409787ED30638E1098">
    <w:name w:val="8B314158E47AE9409787ED30638E1098"/>
  </w:style>
  <w:style w:type="paragraph" w:customStyle="1" w:styleId="6C67A19E40025A42A4B66F6CF982BC79">
    <w:name w:val="6C67A19E40025A42A4B66F6CF982BC79"/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EFCFFC6281DB0541A8727ED2D11D1CF2">
    <w:name w:val="EFCFFC6281DB0541A8727ED2D11D1CF2"/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C8071003DD669C4C8D94B75FD206B1FF">
    <w:name w:val="C8071003DD669C4C8D94B75FD206B1FF"/>
  </w:style>
  <w:style w:type="paragraph" w:customStyle="1" w:styleId="178D3592EBB1B1418D3F96642332F7EC">
    <w:name w:val="178D3592EBB1B1418D3F96642332F7EC"/>
  </w:style>
  <w:style w:type="paragraph" w:styleId="Textodebloque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s-ES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3"/>
      </w:numPr>
      <w:spacing w:after="40"/>
    </w:pPr>
  </w:style>
  <w:style w:type="paragraph" w:customStyle="1" w:styleId="A9EA356A16676943AB301CE3A8D1D11B">
    <w:name w:val="A9EA356A16676943AB301CE3A8D1D11B"/>
  </w:style>
  <w:style w:type="paragraph" w:customStyle="1" w:styleId="FC56DA4B488C624499AAAD4938AC15B6">
    <w:name w:val="FC56DA4B488C624499AAAD4938AC15B6"/>
  </w:style>
  <w:style w:type="paragraph" w:customStyle="1" w:styleId="31E96479D4CE13469F1EE677C4FF39FE">
    <w:name w:val="31E96479D4CE13469F1EE677C4FF39FE"/>
  </w:style>
  <w:style w:type="paragraph" w:customStyle="1" w:styleId="4E09127A2A785D4EBAEE0E7729C5F5F3">
    <w:name w:val="4E09127A2A785D4EBAEE0E7729C5F5F3"/>
  </w:style>
  <w:style w:type="paragraph" w:customStyle="1" w:styleId="B391E3F91815004885D2F3CB7058C07A">
    <w:name w:val="B391E3F91815004885D2F3CB7058C0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3DDE32195EE243B3E5977F98D33AC5">
    <w:name w:val="D63DDE32195EE243B3E5977F98D33AC5"/>
  </w:style>
  <w:style w:type="paragraph" w:customStyle="1" w:styleId="8B314158E47AE9409787ED30638E1098">
    <w:name w:val="8B314158E47AE9409787ED30638E1098"/>
  </w:style>
  <w:style w:type="paragraph" w:customStyle="1" w:styleId="6C67A19E40025A42A4B66F6CF982BC79">
    <w:name w:val="6C67A19E40025A42A4B66F6CF982BC79"/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EFCFFC6281DB0541A8727ED2D11D1CF2">
    <w:name w:val="EFCFFC6281DB0541A8727ED2D11D1CF2"/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s-ES"/>
    </w:rPr>
  </w:style>
  <w:style w:type="paragraph" w:customStyle="1" w:styleId="C8071003DD669C4C8D94B75FD206B1FF">
    <w:name w:val="C8071003DD669C4C8D94B75FD206B1FF"/>
  </w:style>
  <w:style w:type="paragraph" w:customStyle="1" w:styleId="178D3592EBB1B1418D3F96642332F7EC">
    <w:name w:val="178D3592EBB1B1418D3F96642332F7EC"/>
  </w:style>
  <w:style w:type="paragraph" w:styleId="Textodebloque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s-ES"/>
    </w:rPr>
  </w:style>
  <w:style w:type="paragraph" w:styleId="Listaconvietas2">
    <w:name w:val="List Bullet 2"/>
    <w:basedOn w:val="Textodebloque"/>
    <w:uiPriority w:val="1"/>
    <w:unhideWhenUsed/>
    <w:qFormat/>
    <w:pPr>
      <w:numPr>
        <w:numId w:val="3"/>
      </w:numPr>
      <w:spacing w:after="40"/>
    </w:pPr>
  </w:style>
  <w:style w:type="paragraph" w:customStyle="1" w:styleId="A9EA356A16676943AB301CE3A8D1D11B">
    <w:name w:val="A9EA356A16676943AB301CE3A8D1D11B"/>
  </w:style>
  <w:style w:type="paragraph" w:customStyle="1" w:styleId="FC56DA4B488C624499AAAD4938AC15B6">
    <w:name w:val="FC56DA4B488C624499AAAD4938AC15B6"/>
  </w:style>
  <w:style w:type="paragraph" w:customStyle="1" w:styleId="31E96479D4CE13469F1EE677C4FF39FE">
    <w:name w:val="31E96479D4CE13469F1EE677C4FF39FE"/>
  </w:style>
  <w:style w:type="paragraph" w:customStyle="1" w:styleId="4E09127A2A785D4EBAEE0E7729C5F5F3">
    <w:name w:val="4E09127A2A785D4EBAEE0E7729C5F5F3"/>
  </w:style>
  <w:style w:type="paragraph" w:customStyle="1" w:styleId="B391E3F91815004885D2F3CB7058C07A">
    <w:name w:val="B391E3F91815004885D2F3CB7058C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Programa de estudios.dotx</Template>
  <TotalTime>22</TotalTime>
  <Pages>1</Pages>
  <Words>259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CPMX4</dc:title>
  <dc:subject>Desarrollo template Wordpress</dc:subject>
  <dc:creator>imac mac </dc:creator>
  <cp:keywords/>
  <dc:description/>
  <cp:lastModifiedBy>imac mac </cp:lastModifiedBy>
  <cp:revision>2</cp:revision>
  <dcterms:created xsi:type="dcterms:W3CDTF">2013-06-24T00:22:00Z</dcterms:created>
  <dcterms:modified xsi:type="dcterms:W3CDTF">2013-07-10T19:46:00Z</dcterms:modified>
  <cp:category/>
</cp:coreProperties>
</file>